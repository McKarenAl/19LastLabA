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92278F" w:themeColor="accent1"/>
            </w:tcBorders>
            <w:tcMar>
              <w:right w:w="0" w:type="dxa"/>
            </w:tcMar>
          </w:tcPr>
          <w:p w:rsidR="00DA6314" w:rsidRDefault="00DA6314"/>
          <w:tbl>
            <w:tblPr>
              <w:tblW w:w="5979" w:type="dxa"/>
              <w:tblInd w:w="44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79"/>
            </w:tblGrid>
            <w:tr w:rsidR="00184664" w:rsidRPr="00A85B6F" w:rsidTr="00DA6314">
              <w:trPr>
                <w:trHeight w:hRule="exact" w:val="1725"/>
              </w:trPr>
              <w:tc>
                <w:tcPr>
                  <w:tcW w:w="5000" w:type="pct"/>
                  <w:tcBorders>
                    <w:bottom w:val="single" w:sz="12" w:space="0" w:color="92278F" w:themeColor="accent1"/>
                  </w:tcBorders>
                  <w:tcMar>
                    <w:top w:w="317" w:type="dxa"/>
                  </w:tcMar>
                </w:tcPr>
                <w:p w:rsidR="00184664" w:rsidRDefault="00DA6314" w:rsidP="00DA6314">
                  <w:pPr>
                    <w:pStyle w:val="Ttulo3"/>
                    <w:jc w:val="both"/>
                    <w:rPr>
                      <w:b w:val="0"/>
                      <w:caps/>
                      <w:spacing w:val="50"/>
                      <w:sz w:val="26"/>
                      <w:szCs w:val="26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</w:rPr>
                    <w:t>EDAD: 18 años.</w:t>
                  </w:r>
                </w:p>
                <w:p w:rsidR="00DA6314" w:rsidRDefault="00DA6314" w:rsidP="00DA6314">
                  <w:pPr>
                    <w:pStyle w:val="Ttulo3"/>
                    <w:jc w:val="both"/>
                    <w:rPr>
                      <w:b w:val="0"/>
                      <w:caps/>
                      <w:spacing w:val="50"/>
                      <w:sz w:val="26"/>
                      <w:szCs w:val="26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</w:rPr>
                    <w:t>DIRECCION: 8va calle “a”</w:t>
                  </w:r>
                </w:p>
                <w:p w:rsidR="00DA6314" w:rsidRDefault="00DA6314" w:rsidP="00DA6314">
                  <w:pPr>
                    <w:pStyle w:val="Ttulo3"/>
                    <w:jc w:val="both"/>
                    <w:rPr>
                      <w:b w:val="0"/>
                      <w:caps/>
                      <w:spacing w:val="50"/>
                      <w:sz w:val="26"/>
                      <w:szCs w:val="26"/>
                    </w:rPr>
                  </w:pPr>
                  <w:r>
                    <w:rPr>
                      <w:b w:val="0"/>
                      <w:caps/>
                      <w:spacing w:val="50"/>
                      <w:sz w:val="26"/>
                      <w:szCs w:val="26"/>
                    </w:rPr>
                    <w:t>6-74 zona 6 villa nueva.</w:t>
                  </w:r>
                </w:p>
                <w:p w:rsidR="00DA6314" w:rsidRPr="00A85B6F" w:rsidRDefault="00DA6314" w:rsidP="00DA6314">
                  <w:pPr>
                    <w:pStyle w:val="Ttulo3"/>
                    <w:jc w:val="both"/>
                  </w:pPr>
                </w:p>
              </w:tc>
            </w:tr>
            <w:tr w:rsidR="00184664" w:rsidRPr="00A85B6F" w:rsidTr="00DA6314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92278F" w:themeColor="accent1"/>
                    <w:left w:val="single" w:sz="12" w:space="0" w:color="92278F" w:themeColor="accent1"/>
                    <w:bottom w:val="single" w:sz="12" w:space="0" w:color="92278F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Default="00184664" w:rsidP="00CC7AD0"/>
                <w:p w:rsidR="00DA6314" w:rsidRDefault="00DA6314" w:rsidP="00CC7AD0"/>
                <w:p w:rsidR="00DA6314" w:rsidRDefault="00DA6314" w:rsidP="00CC7AD0"/>
                <w:p w:rsidR="00DA6314" w:rsidRDefault="00DA6314" w:rsidP="00CC7AD0"/>
                <w:p w:rsidR="00DA6314" w:rsidRDefault="00DA6314" w:rsidP="00CC7AD0"/>
                <w:p w:rsidR="00DA6314" w:rsidRPr="00A85B6F" w:rsidRDefault="00DA6314" w:rsidP="00CC7AD0"/>
                <w:p w:rsidR="00184664" w:rsidRPr="00A85B6F" w:rsidRDefault="00950B93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6A36A82B8773456494F1ACA08F9592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184664" w:rsidRDefault="00DA6314" w:rsidP="00DA6314">
                  <w:pPr>
                    <w:pStyle w:val="Ttulo3"/>
                    <w:jc w:val="both"/>
                  </w:pPr>
                  <w:r>
                    <w:t>Diversificado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>
                    <w:t>En proceso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Liceo compu-Market</w:t>
                  </w:r>
                </w:p>
                <w:p w:rsidR="00184664" w:rsidRPr="00A85B6F" w:rsidRDefault="00DA6314" w:rsidP="00CC7AD0">
                  <w:r>
                    <w:t>2017-2018</w:t>
                  </w:r>
                </w:p>
                <w:p w:rsidR="00184664" w:rsidRPr="00A85B6F" w:rsidRDefault="00DA6314" w:rsidP="00CC7AD0">
                  <w:pPr>
                    <w:pStyle w:val="Ttulo3"/>
                  </w:pPr>
                  <w:r>
                    <w:t>Básicos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rPr>
                      <w:lang w:bidi="es-ES"/>
                    </w:rPr>
                    <w:t xml:space="preserve">Año 2016 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Liceo Compu-Market</w:t>
                  </w:r>
                </w:p>
                <w:p w:rsidR="004670DD" w:rsidRDefault="00DA6314" w:rsidP="00DA6314">
                  <w:r>
                    <w:t>2014-2016</w:t>
                  </w:r>
                </w:p>
                <w:p w:rsidR="00DA6314" w:rsidRDefault="00DA6314" w:rsidP="00DA6314">
                  <w:pPr>
                    <w:pStyle w:val="Ttulo3"/>
                  </w:pPr>
                  <w:r>
                    <w:t>Primaria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2013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Liceo Compu-Market</w:t>
                  </w:r>
                </w:p>
                <w:p w:rsidR="00DA6314" w:rsidRPr="00A85B6F" w:rsidRDefault="00DA6314" w:rsidP="00DA6314">
                  <w:r>
                    <w:t>2007-2013</w:t>
                  </w:r>
                </w:p>
                <w:p w:rsidR="00DA6314" w:rsidRPr="00A85B6F" w:rsidRDefault="00DA6314" w:rsidP="00DA6314"/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92278F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92278F" w:themeColor="accent1"/>
                    <w:bottom w:val="single" w:sz="12" w:space="0" w:color="92278F" w:themeColor="accent1"/>
                    <w:right w:val="single" w:sz="12" w:space="0" w:color="92278F" w:themeColor="accent1"/>
                  </w:tcBorders>
                  <w:shd w:val="clear" w:color="auto" w:fill="92278F" w:themeFill="accent1"/>
                  <w:tcMar>
                    <w:top w:w="288" w:type="dxa"/>
                  </w:tcMar>
                </w:tcPr>
                <w:p w:rsidR="00184664" w:rsidRPr="00A85B6F" w:rsidRDefault="00DA6314" w:rsidP="00CC7AD0">
                  <w:pPr>
                    <w:pStyle w:val="Ttulo2"/>
                  </w:pPr>
                  <w:r>
                    <w:rPr>
                      <w:noProof/>
                      <w:lang w:val="es-GT" w:eastAsia="es-GT"/>
                    </w:rPr>
                    <w:drawing>
                      <wp:anchor distT="0" distB="0" distL="114300" distR="114300" simplePos="0" relativeHeight="251658240" behindDoc="0" locked="0" layoutInCell="1" allowOverlap="1" wp14:anchorId="6A100679" wp14:editId="03D54406">
                        <wp:simplePos x="0" y="0"/>
                        <wp:positionH relativeFrom="column">
                          <wp:posOffset>440915</wp:posOffset>
                        </wp:positionH>
                        <wp:positionV relativeFrom="paragraph">
                          <wp:posOffset>-6985</wp:posOffset>
                        </wp:positionV>
                        <wp:extent cx="1476566" cy="1838325"/>
                        <wp:effectExtent l="0" t="0" r="9525" b="0"/>
                        <wp:wrapNone/>
                        <wp:docPr id="12" name="Imagen 12" descr="https://imagenes.goclases.com/estudiantes/11896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magenes.goclases.com/estudiantes/11896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566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184664" w:rsidRPr="00A85B6F" w:rsidRDefault="00184664" w:rsidP="00DA6314">
                  <w:pPr>
                    <w:pStyle w:val="Ttulo3"/>
                  </w:pPr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92278F" w:themeColor="accent1"/>
                    <w:bottom w:val="single" w:sz="12" w:space="0" w:color="92278F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3CA56C0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NxU5jsCDAAAZzcAAA4AAAAAAAAAAAAAAAAALgIA&#10;AGRycy9lMm9Eb2MueG1sUEsBAi0AFAAGAAgAAAAhAGhHG9DYAAAAAwEAAA8AAAAAAAAAAAAAAAAA&#10;XA4AAGRycy9kb3ducmV2LnhtbFBLBQYAAAAABAAEAPMAAABh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92278f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2e62 [3215]" strokecolor="#632e62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A0D2B5D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Okz1Js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92278f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2e62 [3215]" strokecolor="#632e62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DA6314" w:rsidP="00DA6314">
                        <w:r>
                          <w:t>Karenmendozaa75@gmail.com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DA6314" w:rsidP="00DA6314">
                        <w:r>
                          <w:t>5821-2381</w:t>
                        </w:r>
                      </w:p>
                    </w:tc>
                  </w:tr>
                  <w:tr w:rsidR="00184664" w:rsidRPr="00A85B6F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C944A0" w:rsidRDefault="00C944A0" w:rsidP="00C944A0">
                        <w:pPr>
                          <w:pStyle w:val="Ttulo3"/>
                          <w:jc w:val="right"/>
                          <w:rPr>
                            <w:sz w:val="24"/>
                          </w:rPr>
                        </w:pPr>
                        <w:r w:rsidRPr="00C944A0">
                          <w:rPr>
                            <w:sz w:val="24"/>
                          </w:rPr>
                          <w:t>Bachillerato en Computación con Orientación Científica.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C944A0" w:rsidRDefault="00184664" w:rsidP="00CC7AD0">
                        <w:pPr>
                          <w:pStyle w:val="Ttulo3"/>
                          <w:rPr>
                            <w:sz w:val="24"/>
                          </w:rPr>
                        </w:pPr>
                      </w:p>
                    </w:tc>
                  </w:tr>
                  <w:tr w:rsidR="00184664" w:rsidRPr="00A85B6F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C944A0" w:rsidRDefault="00184664" w:rsidP="00DA631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C944A0" w:rsidRDefault="00184664" w:rsidP="00DA631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84664" w:rsidRPr="00A85B6F" w:rsidRDefault="00184664" w:rsidP="00DA6314"/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92278F" w:themeColor="accent1"/>
                    <w:bottom w:val="single" w:sz="12" w:space="0" w:color="92278F" w:themeColor="accent1"/>
                    <w:right w:val="single" w:sz="12" w:space="0" w:color="92278F" w:themeColor="accent1"/>
                  </w:tcBorders>
                </w:tcPr>
                <w:p w:rsidR="00184664" w:rsidRPr="00A85B6F" w:rsidRDefault="00C944A0" w:rsidP="00CC7AD0">
                  <w:pPr>
                    <w:pStyle w:val="Ttulo2"/>
                  </w:pPr>
                  <w:r>
                    <w:t>Referencias personales:</w:t>
                  </w:r>
                </w:p>
                <w:p w:rsidR="004670DD" w:rsidRDefault="004670DD" w:rsidP="00C944A0">
                  <w:pPr>
                    <w:pStyle w:val="Ttulo3"/>
                  </w:pPr>
                </w:p>
                <w:p w:rsidR="00C944A0" w:rsidRDefault="00C944A0" w:rsidP="00C944A0">
                  <w:pPr>
                    <w:pStyle w:val="Ttulo3"/>
                    <w:jc w:val="both"/>
                  </w:pPr>
                  <w:r>
                    <w:t>William Rodríguez/ Perito contador.</w:t>
                  </w:r>
                </w:p>
                <w:p w:rsidR="00C944A0" w:rsidRDefault="00C944A0" w:rsidP="00C944A0">
                  <w:pPr>
                    <w:pStyle w:val="Ttulo3"/>
                    <w:jc w:val="both"/>
                  </w:pPr>
                  <w:r>
                    <w:t>Tel: 4247-7512.</w:t>
                  </w:r>
                </w:p>
                <w:p w:rsidR="00C944A0" w:rsidRDefault="00C944A0" w:rsidP="00C944A0">
                  <w:pPr>
                    <w:pStyle w:val="Ttulo3"/>
                    <w:jc w:val="both"/>
                  </w:pPr>
                </w:p>
                <w:p w:rsidR="00C944A0" w:rsidRDefault="00C944A0" w:rsidP="00C944A0">
                  <w:pPr>
                    <w:pStyle w:val="Ttulo3"/>
                    <w:jc w:val="both"/>
                  </w:pPr>
                  <w:r>
                    <w:t>Eduardo Figueroa/ Bach.CyL.</w:t>
                  </w:r>
                </w:p>
                <w:p w:rsidR="00C944A0" w:rsidRPr="00A85B6F" w:rsidRDefault="00C944A0" w:rsidP="00C944A0">
                  <w:pPr>
                    <w:pStyle w:val="Ttulo3"/>
                    <w:jc w:val="both"/>
                  </w:pPr>
                  <w:r>
                    <w:t>Tel: 5425-7652.</w:t>
                  </w:r>
                  <w:bookmarkStart w:id="0" w:name="_GoBack"/>
                  <w:bookmarkEnd w:id="0"/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Sinespaciado"/>
      </w:pPr>
    </w:p>
    <w:sectPr w:rsidR="00BA68C1" w:rsidRPr="00A85B6F" w:rsidSect="0044707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93" w:rsidRDefault="00950B93" w:rsidP="008B2920">
      <w:pPr>
        <w:spacing w:after="0" w:line="240" w:lineRule="auto"/>
      </w:pPr>
      <w:r>
        <w:separator/>
      </w:r>
    </w:p>
  </w:endnote>
  <w:endnote w:type="continuationSeparator" w:id="0">
    <w:p w:rsidR="00950B93" w:rsidRDefault="00950B9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944A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93" w:rsidRDefault="00950B93" w:rsidP="008B2920">
      <w:pPr>
        <w:spacing w:after="0" w:line="240" w:lineRule="auto"/>
      </w:pPr>
      <w:r>
        <w:separator/>
      </w:r>
    </w:p>
  </w:footnote>
  <w:footnote w:type="continuationSeparator" w:id="0">
    <w:p w:rsidR="00950B93" w:rsidRDefault="00950B9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92278F" w:themeColor="accent1"/>
        <w:left w:val="single" w:sz="12" w:space="0" w:color="92278F" w:themeColor="accent1"/>
        <w:bottom w:val="single" w:sz="12" w:space="0" w:color="92278F" w:themeColor="accent1"/>
        <w:right w:val="single" w:sz="12" w:space="0" w:color="92278F" w:themeColor="accent1"/>
        <w:insideH w:val="single" w:sz="12" w:space="0" w:color="92278F" w:themeColor="accent1"/>
        <w:insideV w:val="single" w:sz="12" w:space="0" w:color="92278F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322"/>
    </w:tblGrid>
    <w:tr w:rsidR="00A85B6F" w:rsidTr="00142F58">
      <w:sdt>
        <w:sdtPr>
          <w:alias w:val="Su nombre:"/>
          <w:tag w:val="Su nombre:"/>
          <w:id w:val="-1536030456"/>
          <w:placeholder>
            <w:docPart w:val="D0087A056A2E416BAA36546F46CB0FF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92278F" w:themeColor="accent1"/>
              </w:tcBorders>
            </w:tcPr>
            <w:p w:rsidR="00A85B6F" w:rsidRDefault="00DA6314" w:rsidP="00A85B6F">
              <w:pPr>
                <w:pStyle w:val="Ttulo1"/>
              </w:pPr>
              <w:r>
                <w:rPr>
                  <w:lang w:val="es-GT"/>
                </w:rPr>
                <w:t>karen alejandra mendoza calderón.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14"/>
    <w:rsid w:val="00016EFC"/>
    <w:rsid w:val="000243D1"/>
    <w:rsid w:val="00057F04"/>
    <w:rsid w:val="000A378C"/>
    <w:rsid w:val="000C2D37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D00BE"/>
    <w:rsid w:val="00381BB6"/>
    <w:rsid w:val="00390414"/>
    <w:rsid w:val="003B74D9"/>
    <w:rsid w:val="003E1711"/>
    <w:rsid w:val="00403393"/>
    <w:rsid w:val="0044707F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CA5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50B93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148"/>
    <w:rsid w:val="00C35EFB"/>
    <w:rsid w:val="00C40790"/>
    <w:rsid w:val="00C73037"/>
    <w:rsid w:val="00C944A0"/>
    <w:rsid w:val="00D2689C"/>
    <w:rsid w:val="00D97FFA"/>
    <w:rsid w:val="00DA6314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7879C-747B-4E17-97B2-B4C23F5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2E62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36A82B8773456494F1ACA08F959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93A1-28B1-4ED7-B59D-39DB7408E591}"/>
      </w:docPartPr>
      <w:docPartBody>
        <w:p w:rsidR="00000000" w:rsidRDefault="00E8063F">
          <w:pPr>
            <w:pStyle w:val="6A36A82B8773456494F1ACA08F9592F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D0087A056A2E416BAA36546F46CB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4976-C1AA-4BCA-BAEC-521A51100BC0}"/>
      </w:docPartPr>
      <w:docPartBody>
        <w:p w:rsidR="00000000" w:rsidRDefault="008D066D" w:rsidP="008D066D">
          <w:pPr>
            <w:pStyle w:val="D0087A056A2E416BAA36546F46CB0FFA"/>
          </w:pPr>
          <w:r w:rsidRPr="00A85B6F">
            <w:rPr>
              <w:lang w:bidi="es-ES"/>
            </w:rPr>
            <w:t>Titulación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6D"/>
    <w:rsid w:val="008D066D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EF097A16674E6681C439A9668484C2">
    <w:name w:val="66EF097A16674E6681C439A9668484C2"/>
  </w:style>
  <w:style w:type="paragraph" w:customStyle="1" w:styleId="184E49F4C204499C924F4CC1F74FE793">
    <w:name w:val="184E49F4C204499C924F4CC1F74FE793"/>
  </w:style>
  <w:style w:type="paragraph" w:customStyle="1" w:styleId="4E5FD425F65E4C6AA8781250483DD236">
    <w:name w:val="4E5FD425F65E4C6AA8781250483DD236"/>
  </w:style>
  <w:style w:type="paragraph" w:customStyle="1" w:styleId="961E9115425A4848AF3372518811E6EB">
    <w:name w:val="961E9115425A4848AF3372518811E6EB"/>
  </w:style>
  <w:style w:type="paragraph" w:customStyle="1" w:styleId="23391E1E06BC471F9BF8E52AFE96F2B3">
    <w:name w:val="23391E1E06BC471F9BF8E52AFE96F2B3"/>
  </w:style>
  <w:style w:type="paragraph" w:customStyle="1" w:styleId="37CA06DD5999472B833DC81FD3E491A6">
    <w:name w:val="37CA06DD5999472B833DC81FD3E491A6"/>
  </w:style>
  <w:style w:type="paragraph" w:customStyle="1" w:styleId="53D17587F1994C718C645C02A0363201">
    <w:name w:val="53D17587F1994C718C645C02A0363201"/>
  </w:style>
  <w:style w:type="paragraph" w:customStyle="1" w:styleId="2DEA091ECBE9411385A11EA81CC027AF">
    <w:name w:val="2DEA091ECBE9411385A11EA81CC027AF"/>
  </w:style>
  <w:style w:type="paragraph" w:customStyle="1" w:styleId="F6C9949B4E30458FB54A312097C08F2D">
    <w:name w:val="F6C9949B4E30458FB54A312097C08F2D"/>
  </w:style>
  <w:style w:type="paragraph" w:customStyle="1" w:styleId="FC13D284D3394771B928F4FC25CF1E90">
    <w:name w:val="FC13D284D3394771B928F4FC25CF1E90"/>
  </w:style>
  <w:style w:type="paragraph" w:customStyle="1" w:styleId="19CB73A06C0548538FD5FA9CAC8D4D0D">
    <w:name w:val="19CB73A06C0548538FD5FA9CAC8D4D0D"/>
  </w:style>
  <w:style w:type="paragraph" w:customStyle="1" w:styleId="6A36A82B8773456494F1ACA08F9592FA">
    <w:name w:val="6A36A82B8773456494F1ACA08F9592FA"/>
  </w:style>
  <w:style w:type="paragraph" w:customStyle="1" w:styleId="5ED95532554D4F0C993EBC605EFDF9C2">
    <w:name w:val="5ED95532554D4F0C993EBC605EFDF9C2"/>
  </w:style>
  <w:style w:type="paragraph" w:customStyle="1" w:styleId="BDD353C29CBC44A2B7DC132E28833BF0">
    <w:name w:val="BDD353C29CBC44A2B7DC132E28833BF0"/>
  </w:style>
  <w:style w:type="paragraph" w:customStyle="1" w:styleId="4A3D628F9E3F4BBC8BCC40E3DCEACEE6">
    <w:name w:val="4A3D628F9E3F4BBC8BCC40E3DCEACEE6"/>
  </w:style>
  <w:style w:type="paragraph" w:customStyle="1" w:styleId="B69B3B8504804D76A21EF9A50DF78430">
    <w:name w:val="B69B3B8504804D76A21EF9A50DF78430"/>
  </w:style>
  <w:style w:type="paragraph" w:customStyle="1" w:styleId="D634AD2AF99047AF84F19F444F864B29">
    <w:name w:val="D634AD2AF99047AF84F19F444F864B29"/>
  </w:style>
  <w:style w:type="paragraph" w:customStyle="1" w:styleId="9E34AE63219E49F38BCEA56A43F44DB8">
    <w:name w:val="9E34AE63219E49F38BCEA56A43F44DB8"/>
  </w:style>
  <w:style w:type="paragraph" w:customStyle="1" w:styleId="323B57A7DE0B47E6B76AECC5F3CA24E0">
    <w:name w:val="323B57A7DE0B47E6B76AECC5F3CA24E0"/>
  </w:style>
  <w:style w:type="paragraph" w:customStyle="1" w:styleId="849C7658FFA645D8A69F0B7F55E0ED67">
    <w:name w:val="849C7658FFA645D8A69F0B7F55E0ED67"/>
  </w:style>
  <w:style w:type="paragraph" w:customStyle="1" w:styleId="53E45D68AB4246B5B4FA7A1C023BCDFF">
    <w:name w:val="53E45D68AB4246B5B4FA7A1C023BCDFF"/>
  </w:style>
  <w:style w:type="paragraph" w:customStyle="1" w:styleId="E9AA63004B61474C9FA482B84B1CC6D4">
    <w:name w:val="E9AA63004B61474C9FA482B84B1CC6D4"/>
  </w:style>
  <w:style w:type="paragraph" w:customStyle="1" w:styleId="AA12A59D2DB84DD3B33F67CA48CA7329">
    <w:name w:val="AA12A59D2DB84DD3B33F67CA48CA7329"/>
  </w:style>
  <w:style w:type="paragraph" w:customStyle="1" w:styleId="37C42FC256B74227A5BDD433E922E669">
    <w:name w:val="37C42FC256B74227A5BDD433E922E669"/>
  </w:style>
  <w:style w:type="paragraph" w:customStyle="1" w:styleId="2786522A3A384A0F9B930F6861A83483">
    <w:name w:val="2786522A3A384A0F9B930F6861A83483"/>
  </w:style>
  <w:style w:type="paragraph" w:customStyle="1" w:styleId="1899A31349C44AE3BED57D743BF45373">
    <w:name w:val="1899A31349C44AE3BED57D743BF45373"/>
  </w:style>
  <w:style w:type="paragraph" w:customStyle="1" w:styleId="AAC7162C68A643898F0B8E1886CA976E">
    <w:name w:val="AAC7162C68A643898F0B8E1886CA976E"/>
  </w:style>
  <w:style w:type="paragraph" w:customStyle="1" w:styleId="15A4DE7EEFDE48779FE6CEBB48E83C32">
    <w:name w:val="15A4DE7EEFDE48779FE6CEBB48E83C32"/>
  </w:style>
  <w:style w:type="paragraph" w:customStyle="1" w:styleId="9166B0878A164F54B7198A71C680DED6">
    <w:name w:val="9166B0878A164F54B7198A71C680DED6"/>
  </w:style>
  <w:style w:type="paragraph" w:customStyle="1" w:styleId="D0087A056A2E416BAA36546F46CB0FFA">
    <w:name w:val="D0087A056A2E416BAA36546F46CB0FFA"/>
    <w:rsid w:val="008D066D"/>
  </w:style>
  <w:style w:type="paragraph" w:customStyle="1" w:styleId="966EB55D2DC74A4C9387C16C4B0E6C0A">
    <w:name w:val="966EB55D2DC74A4C9387C16C4B0E6C0A"/>
    <w:rsid w:val="008D066D"/>
  </w:style>
  <w:style w:type="paragraph" w:customStyle="1" w:styleId="B88B118EB4C94FB7A7489BC698DE76D3">
    <w:name w:val="B88B118EB4C94FB7A7489BC698DE76D3"/>
    <w:rsid w:val="008D066D"/>
  </w:style>
  <w:style w:type="paragraph" w:customStyle="1" w:styleId="95C9F9D8AAF0496DB16DE994C970E3CA">
    <w:name w:val="95C9F9D8AAF0496DB16DE994C970E3CA"/>
    <w:rsid w:val="008D06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cp:lastPrinted>2016-06-29T01:32:00Z</cp:lastPrinted>
  <dcterms:created xsi:type="dcterms:W3CDTF">2018-08-15T16:20:00Z</dcterms:created>
  <dcterms:modified xsi:type="dcterms:W3CDTF">2018-08-15T16:36:00Z</dcterms:modified>
</cp:coreProperties>
</file>